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JAVA project (2023)- IT(J):</w:t>
      </w:r>
    </w:p>
    <w:p>
      <w:pPr>
        <w:jc w:val="center"/>
        <w:rPr>
          <w:rFonts w:ascii="Bahnschrift" w:hAnsi="Bahnschrift"/>
          <w:sz w:val="40"/>
          <w:szCs w:val="40"/>
        </w:rPr>
      </w:pPr>
    </w:p>
    <w:p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(Set Calender remender)</w:t>
      </w:r>
    </w:p>
    <w:p>
      <w:pPr>
        <w:jc w:val="center"/>
        <w:rPr>
          <w:rFonts w:ascii="Bahnschrift" w:hAnsi="Bahnschrift"/>
          <w:sz w:val="40"/>
          <w:szCs w:val="40"/>
        </w:rPr>
      </w:pPr>
    </w:p>
    <w:p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Names and Enrollment no.:</w:t>
      </w:r>
    </w:p>
    <w:p>
      <w:pPr>
        <w:pStyle w:val="15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Archi Saksena (21BEIT30118)</w:t>
      </w:r>
    </w:p>
    <w:p>
      <w:pPr>
        <w:pStyle w:val="15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Harsh Rupavatiya (21BEIT30117)</w:t>
      </w:r>
    </w:p>
    <w:p>
      <w:pPr>
        <w:pStyle w:val="15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Maitri Shah (21BEIT30122)</w:t>
      </w:r>
    </w:p>
    <w:p>
      <w:pPr>
        <w:pStyle w:val="15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Vishva Patel (21BEIT30104)</w:t>
      </w:r>
    </w:p>
    <w:p>
      <w:pPr>
        <w:pStyle w:val="15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  </w:t>
      </w: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Aim :- Program to set event , day and time in  console by using </w:t>
      </w:r>
      <w:bookmarkStart w:id="0" w:name="_GoBack"/>
      <w:bookmarkEnd w:id="0"/>
      <w:r>
        <w:rPr>
          <w:rFonts w:ascii="Bahnschrift" w:hAnsi="Bahnschrift"/>
          <w:sz w:val="40"/>
          <w:szCs w:val="40"/>
        </w:rPr>
        <w:t>java .</w:t>
      </w: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pStyle w:val="15"/>
        <w:rPr>
          <w:rFonts w:ascii="Bahnschrift" w:hAnsi="Bahnschrift"/>
          <w:sz w:val="40"/>
          <w:szCs w:val="40"/>
        </w:rPr>
      </w:pPr>
    </w:p>
    <w:p>
      <w:pPr>
        <w:rPr>
          <w:rFonts w:ascii="Bahnschrift" w:hAnsi="Bahnschrift"/>
          <w:sz w:val="40"/>
          <w:szCs w:val="40"/>
        </w:rPr>
      </w:pPr>
    </w:p>
    <w:p>
      <w:pPr>
        <w:pStyle w:val="15"/>
        <w:ind w:left="0" w:firstLine="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FILE NAME-</w:t>
      </w:r>
    </w:p>
    <w:p>
      <w:pPr>
        <w:pStyle w:val="15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CalendarEvent.java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import java.util.Calendar;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import java.time.LocalDateTime;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import java.time.format.DateTimeFormatter;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import java.util.Scanner;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import java.util.UUID;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class CalendarEvent{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public static void main(String[] args)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Scanner scanner = new Scanner(System.in);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System.out.print("Enter the year : 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Reading integer input value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yy = scanner.nextInt();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Display message only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System.out.print("Enter month : 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Reading integer input value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mm = scanner.nextInt();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d = 1;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m = 1;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y = 1;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dy = 1;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Storing data and months as input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String day[] = { "SUN", "MON", "TUE", "WED",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ab/>
        <w:tab/>
        <w:t>"THU", "FRI", "SAT" };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String month[]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= { "JANUARY", "FEBRUARY", "MARCH",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"APRIL", "MAY",</w:t>
        <w:tab/>
        <w:t xml:space="preserve"> "JUNE",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"JULY", "AUGUST", "SEPTEMBER",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"OCTOBER", "NOVEMBER", "DECEMBER" };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Custom array as input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ar[] = { 31, 29, 31, 30, 31, 30,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ab/>
        <w:t>31, 31, 30, 31, 30, 31 };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Till condition holds true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while (true)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if (d == 1 &amp;&amp; m == mm &amp;&amp; y == yy)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break;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if (y % 4 == 0 &amp;&amp; y % 100 != 0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|| y % 100 == 0)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ar[1] = 29;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else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ar[1] = 28;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dy++;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d++;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if (d &gt; ar[m - 1])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m++;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d = 1;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if (m &gt; 12)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m = 1;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y++;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if (dy == 7)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dy = 0;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c = dy;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if (y % 4 == 0 &amp;&amp; y % 100 != 0 || y % 400 == 0)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ar[1] = 29;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else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ar[1] = 28;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Print the desired month of input year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System.out.println("MONTH:" + month[mm - 1]);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for (int k = 0; k &lt; 7; k++)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System.out.print(" " + day[k]);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System.out.println();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for (int j = 1; j &lt;= (ar[mm - 1] + dy); j++)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if (j &gt; 6)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dy = dy % 6;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int spaces = dy;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if (spaces &lt; 0)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spaces = 6;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// Printing the calendar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for (int i = 0; i &lt; spaces; i++)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System.out.print("</w:t>
        <w:tab/>
        <w:t xml:space="preserve"> 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for (int i = 1; i &lt;= ar[mm - 1]; i++) {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System.out.printf(" %4d ", i);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>if (((i + spaces) % 7 == 0)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|| (i == ar[mm - 1]))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  <w:t>System.out.println();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System.out.print("Enter the event name: 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String eventName = scanner.nextLine();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System.out.print("Enter the event description: 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String eventDescription = scanner.nextLine();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System.out.print("Enter a date (YYYY-MM-DD): 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String dateString = scanner.nextLine();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System.out.print("Enter a time (HH:MM): 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String timeString = scanner.nextLine();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String[] dateParts = dateString.split("-");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String[] timeParts = timeString.split(":");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int year = Integer.parseInt(dateParts[0]);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int moonth = Integer.parseInt(dateParts[1]) - 1; // Month is zero-based in Calendar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int daay = Integer.parseInt(dateParts[2]);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int hour = Integer.parseInt(timeParts[0]);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int minute = Integer.parseInt(timeParts[1]);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Calendar cal = Calendar.getInstance();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cal.set(year, moonth, daay, hour, minute, 0);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// Set the reminder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System.out.println("Event Name: "+eventName);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System.out.println("Event Description: "+eventDescription);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System.out.println("Reminder set for: " + cal.getTime());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scanner.close();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}</w:t>
      </w:r>
    </w:p>
    <w:p>
      <w:pPr>
        <w:spacing w:after="0" w:line="285" w:lineRule="atLeas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}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DC42FC9"/>
    <w:multiLevelType w:val="hybridMultilevel"/>
    <w:tmpl w:val="DE98109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</TotalTime>
  <Application>Yozo_Office</Application>
  <Pages>5</Pages>
  <Words>507</Words>
  <Characters>2529</Characters>
  <Lines>170</Lines>
  <Paragraphs>120</Paragraphs>
  <CharactersWithSpaces>3370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 account</dc:creator>
  <cp:lastModifiedBy>vivo user</cp:lastModifiedBy>
  <cp:revision>5</cp:revision>
  <dcterms:created xsi:type="dcterms:W3CDTF">2023-04-20T16:45:00Z</dcterms:created>
  <dcterms:modified xsi:type="dcterms:W3CDTF">2023-04-24T02:58:47Z</dcterms:modified>
</cp:coreProperties>
</file>